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54D6" w:rsidRDefault="004F5D5A">
      <w:r>
        <w:t>Galan</w:t>
      </w:r>
      <w:bookmarkStart w:id="0" w:name="_GoBack"/>
      <w:bookmarkEnd w:id="0"/>
      <w:r>
        <w:t>driel people and places</w:t>
      </w:r>
    </w:p>
    <w:p w:rsidR="00510FDA" w:rsidRPr="00510FDA" w:rsidRDefault="00510FDA">
      <w:pPr>
        <w:rPr>
          <w:u w:val="single"/>
        </w:rPr>
      </w:pPr>
      <w:r w:rsidRPr="00510FDA">
        <w:rPr>
          <w:u w:val="single"/>
        </w:rPr>
        <w:t>People</w:t>
      </w:r>
    </w:p>
    <w:p w:rsidR="004F5D5A" w:rsidRDefault="004F5D5A" w:rsidP="007475BF">
      <w:pPr>
        <w:spacing w:after="0" w:line="240" w:lineRule="auto"/>
        <w:jc w:val="both"/>
      </w:pPr>
      <w:r>
        <w:t xml:space="preserve">Torric – Torric is a high decorn who brought about the beginning of the high age, the golden age of the </w:t>
      </w:r>
      <w:r w:rsidR="0039547B">
        <w:t>D</w:t>
      </w:r>
      <w:r>
        <w:t>ecorn. Before the golden age Torric lived in a monastery and one day the holy symbol of the monastery was stolen</w:t>
      </w:r>
      <w:r w:rsidR="0039547B">
        <w:t xml:space="preserve"> by the Orc warlord Gregorath. Gregorath had planned on using the symbol for domination of the different races living in the region around the monastery. Torric left the monastery on a quest to reclaim the holy symbol and this is the beginning of his rise to prominence. After recovering the holy symbol Torric unites the different Decorn in the region to defeat Gregorath’s invasion. After the invasion has been defeated Torric keeps the Decorn united in the region and starts the creation of the larger Decorn cities.</w:t>
      </w:r>
      <w:r w:rsidR="007475BF">
        <w:t xml:space="preserve"> Torric ends his life as a great Decorn and the first of the mighty decorn leaders of the high age.</w:t>
      </w:r>
    </w:p>
    <w:p w:rsidR="0039547B" w:rsidRDefault="0039547B" w:rsidP="004F5D5A">
      <w:pPr>
        <w:spacing w:after="0" w:line="240" w:lineRule="auto"/>
      </w:pPr>
    </w:p>
    <w:p w:rsidR="0039547B" w:rsidRDefault="0039547B" w:rsidP="007475BF">
      <w:pPr>
        <w:spacing w:after="0" w:line="240" w:lineRule="auto"/>
        <w:jc w:val="both"/>
      </w:pPr>
      <w:r>
        <w:t>Gregorath- Orc warlord who steals the holy symbol at Torric’s monastery and attempts to invade the region he is located in. this is just before the beginning of the high age of the Decorn.</w:t>
      </w:r>
      <w:r w:rsidR="007475BF">
        <w:t xml:space="preserve"> Torric’s rallied forces bring about the defeat of Gregorath.</w:t>
      </w:r>
    </w:p>
    <w:p w:rsidR="007475BF" w:rsidRDefault="007475BF" w:rsidP="007475BF">
      <w:pPr>
        <w:spacing w:after="0" w:line="240" w:lineRule="auto"/>
        <w:jc w:val="both"/>
      </w:pPr>
    </w:p>
    <w:sectPr w:rsidR="007475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D5A"/>
    <w:rsid w:val="0039547B"/>
    <w:rsid w:val="004F5D5A"/>
    <w:rsid w:val="00510FDA"/>
    <w:rsid w:val="007475BF"/>
    <w:rsid w:val="00C35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A54BB75.dotm</Template>
  <TotalTime>12</TotalTime>
  <Pages>1</Pages>
  <Words>167</Words>
  <Characters>957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Missouri</Company>
  <LinksUpToDate>false</LinksUpToDate>
  <CharactersWithSpaces>1122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Milam, James B. (MU-Student)</dc:creator>
  <cp:keywords/>
  <dc:description/>
  <cp:lastModifiedBy>engr-admin</cp:lastModifiedBy>
  <cp:revision>4</cp:revision>
  <dcterms:created xsi:type="dcterms:W3CDTF">2014-03-07T21:04:00Z</dcterms:created>
  <dcterms:modified xsi:type="dcterms:W3CDTF">2014-04-28T23:45:00Z</dcterms:modified>
</cp:coreProperties>
</file>